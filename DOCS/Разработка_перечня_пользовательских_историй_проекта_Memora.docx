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2F" w:rsidRDefault="0065612F" w:rsidP="006561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ru-RU"/>
        </w:rPr>
        <w:t>перечня пользовательских историй</w:t>
      </w:r>
      <w:r>
        <w:rPr>
          <w:sz w:val="28"/>
          <w:szCs w:val="28"/>
        </w:rPr>
        <w:t xml:space="preserve"> проекта </w:t>
      </w:r>
      <w:proofErr w:type="spellStart"/>
      <w:r>
        <w:rPr>
          <w:sz w:val="28"/>
          <w:szCs w:val="28"/>
        </w:rPr>
        <w:t>Memora</w:t>
      </w:r>
      <w:proofErr w:type="spellEnd"/>
    </w:p>
    <w:p w:rsidR="0065612F" w:rsidRDefault="0065612F">
      <w:r>
        <w:br/>
      </w:r>
      <w:r w:rsidRPr="0065612F">
        <w:rPr>
          <w:b/>
        </w:rPr>
        <w:t>1.</w:t>
      </w:r>
      <w:r w:rsidRPr="0065612F">
        <w:rPr>
          <w:b/>
          <w:bCs/>
        </w:rPr>
        <w:t xml:space="preserve"> </w:t>
      </w:r>
      <w:r w:rsidRPr="0065612F">
        <w:rPr>
          <w:b/>
          <w:bCs/>
        </w:rPr>
        <w:t>Обычный пользователь</w:t>
      </w:r>
      <w:r>
        <w:rPr>
          <w:b/>
          <w:bCs/>
        </w:rPr>
        <w:t xml:space="preserve"> </w:t>
      </w:r>
      <w:r>
        <w:t>— испо</w:t>
      </w:r>
      <w:bookmarkStart w:id="0" w:name="_GoBack"/>
      <w:bookmarkEnd w:id="0"/>
      <w:r>
        <w:t>льзует приложение для запоминани</w:t>
      </w:r>
      <w:r>
        <w:t>я информации с помощью карточек</w:t>
      </w:r>
    </w:p>
    <w:p w:rsidR="0065612F" w:rsidRDefault="0065612F"/>
    <w:p w:rsidR="0065612F" w:rsidRDefault="0065612F">
      <w:r>
        <w:pict>
          <v:rect id="_x0000_i1025" style="width:0;height:1.5pt" o:hralign="center" o:hrstd="t" o:hr="t" fillcolor="#a0a0a0" stroked="f"/>
        </w:pic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>Как обычный пользователь, я хочу создавать карточки, чтобы запоми</w:t>
      </w:r>
      <w:r>
        <w:t xml:space="preserve">нать слова, даты и термины. 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>Как обычный пользователь, я хочу видеть список карточек, чтобы п</w:t>
      </w:r>
      <w:r>
        <w:t>овторять нужную информацию.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 xml:space="preserve">Как обычный пользователь, я хочу, чтобы приложение само напоминало, какие карточки нужно повторить, </w:t>
      </w:r>
      <w:r>
        <w:t xml:space="preserve">чтобы не забывать материал. 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>Как обычный пользователь, я хочу отслеживать свой прогресс, чтобы понимать,</w:t>
      </w:r>
      <w:r>
        <w:t xml:space="preserve"> что я уже хорошо запомнил. 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>Как обычный пользователь, я хочу группировать карточки по темам, чтоб</w:t>
      </w:r>
      <w:r>
        <w:t xml:space="preserve">ы структурировать материал. 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>Как обычный пользователь, я хочу получать уведомления о повторениях, чтобы не проп</w:t>
      </w:r>
      <w:r>
        <w:t xml:space="preserve">устить важные дни обучения. 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 xml:space="preserve">Как обычный пользователь, я хочу иметь возможность искать </w:t>
      </w:r>
      <w:proofErr w:type="gramStart"/>
      <w:r>
        <w:t>карточки по ключевым словам</w:t>
      </w:r>
      <w:proofErr w:type="gramEnd"/>
      <w:r>
        <w:t>, чтобы быстро н</w:t>
      </w:r>
      <w:r>
        <w:t xml:space="preserve">аходить нужную информацию. </w:t>
      </w:r>
    </w:p>
    <w:p w:rsidR="0065612F" w:rsidRDefault="0065612F" w:rsidP="0065612F">
      <w:pPr>
        <w:pStyle w:val="a3"/>
        <w:numPr>
          <w:ilvl w:val="0"/>
          <w:numId w:val="2"/>
        </w:numPr>
      </w:pPr>
      <w:r>
        <w:t>Как обычный пользователь, я хочу отмечать карточки как "сложные", чтобы повторять их чаще.</w:t>
      </w:r>
    </w:p>
    <w:p w:rsidR="0065612F" w:rsidRDefault="0065612F">
      <w:r>
        <w:pict>
          <v:rect id="_x0000_i1026" style="width:0;height:1.5pt" o:hralign="center" o:hrstd="t" o:hr="t" fillcolor="#a0a0a0" stroked="f"/>
        </w:pict>
      </w:r>
      <w:r>
        <w:br/>
      </w:r>
    </w:p>
    <w:p w:rsidR="0065612F" w:rsidRDefault="0065612F">
      <w:r>
        <w:rPr>
          <w:b/>
          <w:bCs/>
          <w:lang w:val="ru-RU"/>
        </w:rPr>
        <w:t xml:space="preserve">2. </w:t>
      </w:r>
      <w:r w:rsidRPr="0065612F">
        <w:rPr>
          <w:b/>
          <w:bCs/>
        </w:rPr>
        <w:t>Администратор/технический специалист</w:t>
      </w:r>
      <w:r>
        <w:rPr>
          <w:b/>
          <w:bCs/>
        </w:rPr>
        <w:t xml:space="preserve"> </w:t>
      </w:r>
      <w:r>
        <w:t xml:space="preserve">— устанавливает, обновляет, настраивает приложение и </w:t>
      </w:r>
      <w:r>
        <w:t>помогает при технических сбоях.</w:t>
      </w:r>
      <w:r>
        <w:br/>
      </w:r>
      <w:r>
        <w:rPr>
          <w:b/>
          <w:bCs/>
        </w:rPr>
        <w:br/>
      </w:r>
      <w:r>
        <w:pict>
          <v:rect id="_x0000_i1056" style="width:0;height:1.5pt" o:hralign="center" o:hrstd="t" o:hr="t" fillcolor="#a0a0a0" stroked="f"/>
        </w:pict>
      </w:r>
      <w:r>
        <w:br/>
      </w:r>
    </w:p>
    <w:p w:rsidR="0065612F" w:rsidRDefault="0065612F" w:rsidP="0065612F">
      <w:pPr>
        <w:pStyle w:val="a3"/>
        <w:numPr>
          <w:ilvl w:val="0"/>
          <w:numId w:val="3"/>
        </w:numPr>
      </w:pPr>
      <w:r>
        <w:t>Как администратор, я хочу устанавливать и обновлять приложение, чтобы пользователи</w:t>
      </w:r>
      <w:r>
        <w:t xml:space="preserve"> получали последнюю версию. </w:t>
      </w:r>
    </w:p>
    <w:p w:rsidR="0065612F" w:rsidRDefault="0065612F" w:rsidP="0065612F">
      <w:pPr>
        <w:pStyle w:val="a3"/>
        <w:numPr>
          <w:ilvl w:val="0"/>
          <w:numId w:val="3"/>
        </w:numPr>
      </w:pPr>
      <w:r>
        <w:t>Как администратор, я хочу получать информацию об ошибках, чтобы устр</w:t>
      </w:r>
      <w:r>
        <w:t xml:space="preserve">анять технические проблемы. </w:t>
      </w:r>
    </w:p>
    <w:p w:rsidR="0065612F" w:rsidRDefault="0065612F" w:rsidP="0065612F">
      <w:pPr>
        <w:pStyle w:val="a3"/>
        <w:numPr>
          <w:ilvl w:val="0"/>
          <w:numId w:val="3"/>
        </w:numPr>
      </w:pPr>
      <w:r>
        <w:t xml:space="preserve">Как администратор, я хочу просматривать </w:t>
      </w:r>
      <w:proofErr w:type="spellStart"/>
      <w:r>
        <w:t>логи</w:t>
      </w:r>
      <w:proofErr w:type="spellEnd"/>
      <w:r>
        <w:t>, чтобы анализирова</w:t>
      </w:r>
      <w:r>
        <w:t xml:space="preserve">ть работу приложения. </w:t>
      </w:r>
    </w:p>
    <w:p w:rsidR="0065612F" w:rsidRDefault="0065612F" w:rsidP="0065612F">
      <w:pPr>
        <w:pStyle w:val="a3"/>
        <w:numPr>
          <w:ilvl w:val="0"/>
          <w:numId w:val="3"/>
        </w:numPr>
      </w:pPr>
      <w:r>
        <w:t xml:space="preserve">Как администратор, я хочу делать резервное копирование данных, чтобы </w:t>
      </w:r>
      <w:r>
        <w:t xml:space="preserve">избежать потери информации. </w:t>
      </w:r>
    </w:p>
    <w:p w:rsidR="0065612F" w:rsidRDefault="0065612F" w:rsidP="0065612F">
      <w:pPr>
        <w:pStyle w:val="a3"/>
        <w:numPr>
          <w:ilvl w:val="0"/>
          <w:numId w:val="3"/>
        </w:numPr>
      </w:pPr>
      <w:r>
        <w:t>Как администратор, я хочу сбрасывать пользовательские данные, чтобы восстанов</w:t>
      </w:r>
      <w:r>
        <w:t xml:space="preserve">ить приложение после сбоев. </w:t>
      </w:r>
    </w:p>
    <w:p w:rsidR="0065612F" w:rsidRDefault="0065612F" w:rsidP="0065612F">
      <w:pPr>
        <w:pStyle w:val="a3"/>
        <w:numPr>
          <w:ilvl w:val="0"/>
          <w:numId w:val="3"/>
        </w:numPr>
      </w:pPr>
      <w:r>
        <w:t>Как администратор, я хочу тестировать функциональность (например, алгоритм повторения), чтобы п</w:t>
      </w:r>
      <w:r>
        <w:t xml:space="preserve">роверять стабильность работы. </w:t>
      </w:r>
    </w:p>
    <w:p w:rsidR="0065612F" w:rsidRPr="0065612F" w:rsidRDefault="0065612F" w:rsidP="0065612F">
      <w:r>
        <w:pict>
          <v:rect id="_x0000_i1059" style="width:0;height:1.5pt" o:hralign="center" o:hrstd="t" o:hr="t" fillcolor="#a0a0a0" stroked="f"/>
        </w:pict>
      </w:r>
    </w:p>
    <w:sectPr w:rsidR="0065612F" w:rsidRPr="0065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73B3"/>
    <w:multiLevelType w:val="hybridMultilevel"/>
    <w:tmpl w:val="B76E7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3CA9"/>
    <w:multiLevelType w:val="hybridMultilevel"/>
    <w:tmpl w:val="A7FA8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55C4"/>
    <w:multiLevelType w:val="hybridMultilevel"/>
    <w:tmpl w:val="0D8C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2F"/>
    <w:rsid w:val="005239F1"/>
    <w:rsid w:val="0065612F"/>
    <w:rsid w:val="00701FEB"/>
    <w:rsid w:val="0086774D"/>
    <w:rsid w:val="009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1D1A4-F769-44AE-9C4B-D560B3A4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12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D1CF6ED4</Template>
  <TotalTime>5</TotalTime>
  <Pages>1</Pages>
  <Words>263</Words>
  <Characters>1500</Characters>
  <Application>Microsoft Office Word</Application>
  <DocSecurity>0</DocSecurity>
  <Lines>12</Lines>
  <Paragraphs>3</Paragraphs>
  <ScaleCrop>false</ScaleCrop>
  <Company>VVSU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Вероника</dc:creator>
  <cp:keywords/>
  <dc:description/>
  <cp:lastModifiedBy>Кулешова Вероника</cp:lastModifiedBy>
  <cp:revision>2</cp:revision>
  <dcterms:created xsi:type="dcterms:W3CDTF">2025-04-18T02:16:00Z</dcterms:created>
  <dcterms:modified xsi:type="dcterms:W3CDTF">2025-04-18T02:22:00Z</dcterms:modified>
</cp:coreProperties>
</file>